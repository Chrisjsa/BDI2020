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B4DA" w14:textId="77777777" w:rsidR="00D75D77" w:rsidRDefault="00871DD8">
      <w:pPr>
        <w:pStyle w:val="Title"/>
      </w:pPr>
      <w:r>
        <w:t>John</w:t>
      </w:r>
      <w:proofErr w:type="spellStart"/>
      <w:proofErr w:type="gramStart"/>
      <w:r>
        <w:t/>
      </w:r>
      <w:proofErr w:type="spellEnd"/>
      <w:proofErr w:type="gramEnd"/>
      <w:r>
        <w:t/>
      </w:r>
    </w:p>
    <w:p w14:paraId="74BD07D4" w14:textId="77777777" w:rsidR="00D75D77" w:rsidRDefault="00D75D77"/>
    <w:p w14:paraId="12E23ACB" w14:textId="77777777" w:rsidR="00D75D77" w:rsidRDefault="00871DD8">
      <w:r>
        <w:t>Hola, Doe</w:t>
      </w:r>
      <w:proofErr w:type="spellStart"/>
      <w:proofErr w:type="gramStart"/>
      <w:r>
        <w:t/>
      </w:r>
      <w:proofErr w:type="spellEnd"/>
      <w:proofErr w:type="gramEnd"/>
      <w:r>
        <w:t>. Este es el primer reporte realizado en Carbone</w:t>
      </w:r>
    </w:p>
    <w:sectPr w:rsidR="00D75D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EC4E1" w14:textId="77777777" w:rsidR="00871DD8" w:rsidRDefault="00871DD8">
      <w:pPr>
        <w:spacing w:after="0" w:line="240" w:lineRule="auto"/>
      </w:pPr>
      <w:r>
        <w:separator/>
      </w:r>
    </w:p>
  </w:endnote>
  <w:endnote w:type="continuationSeparator" w:id="0">
    <w:p w14:paraId="68A5FC51" w14:textId="77777777" w:rsidR="00871DD8" w:rsidRDefault="0087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DB2A" w14:textId="77777777" w:rsidR="00871DD8" w:rsidRDefault="00871D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53CB41" w14:textId="77777777" w:rsidR="00871DD8" w:rsidRDefault="00871D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5D77"/>
    <w:rsid w:val="00015D62"/>
    <w:rsid w:val="00871DD8"/>
    <w:rsid w:val="00D7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21D4"/>
  <w15:docId w15:val="{BEBB6400-EAB3-4C44-8FCB-2F49A39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Guzmán</dc:creator>
  <dc:description/>
  <cp:lastModifiedBy>Tomás Guzmán</cp:lastModifiedBy>
  <cp:revision>2</cp:revision>
  <dcterms:created xsi:type="dcterms:W3CDTF">2020-08-07T21:55:00Z</dcterms:created>
  <dcterms:modified xsi:type="dcterms:W3CDTF">2020-08-07T21:55:00Z</dcterms:modified>
</cp:coreProperties>
</file>